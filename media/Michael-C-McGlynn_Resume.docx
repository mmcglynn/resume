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9802" w14:textId="27F53857" w:rsidR="0023146E" w:rsidRPr="0023146E" w:rsidRDefault="001C47F6" w:rsidP="00743512">
      <w:pPr>
        <w:pStyle w:val="Title"/>
        <w:ind w:left="-180" w:right="-2160"/>
        <w:rPr>
          <w:color w:val="FFFFFF" w:themeColor="background1"/>
        </w:rPr>
        <w:sectPr w:rsidR="0023146E" w:rsidRPr="0023146E" w:rsidSect="00743512">
          <w:headerReference w:type="even" r:id="rId7"/>
          <w:headerReference w:type="first" r:id="rId8"/>
          <w:pgSz w:w="12240" w:h="15840"/>
          <w:pgMar w:top="720" w:right="540" w:bottom="720" w:left="720" w:header="720" w:footer="720" w:gutter="0"/>
          <w:cols w:space="4680"/>
          <w:titlePg/>
          <w:docGrid w:linePitch="360"/>
        </w:sectPr>
      </w:pPr>
      <w:r w:rsidRPr="0023146E">
        <w:rPr>
          <w:color w:val="FFFFFF" w:themeColor="background1"/>
        </w:rPr>
        <w:t>Michael C. McGlynn</w:t>
      </w:r>
      <w:r w:rsidR="0023146E">
        <w:rPr>
          <w:color w:val="FFFFFF" w:themeColor="background1"/>
        </w:rPr>
        <w:t xml:space="preserve">      </w:t>
      </w:r>
      <w:r w:rsidR="001F1438">
        <w:rPr>
          <w:color w:val="FFFFFF" w:themeColor="background1"/>
        </w:rPr>
        <w:t xml:space="preserve">         </w:t>
      </w:r>
      <w:r w:rsidR="00BE6E6F">
        <w:rPr>
          <w:color w:val="FFFFFF" w:themeColor="background1"/>
        </w:rPr>
        <w:t xml:space="preserve">  </w:t>
      </w:r>
      <w:r w:rsidR="00743512">
        <w:rPr>
          <w:color w:val="FFFFFF" w:themeColor="background1"/>
        </w:rPr>
        <w:t xml:space="preserve">  </w:t>
      </w:r>
      <w:r w:rsidR="00BE6E6F">
        <w:rPr>
          <w:color w:val="FFFFFF" w:themeColor="background1"/>
        </w:rPr>
        <w:t xml:space="preserve"> </w:t>
      </w:r>
      <w:r w:rsidR="0023146E" w:rsidRPr="0023146E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Providence RI </w:t>
      </w:r>
      <w:r w:rsidR="00BE6E6F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="001F1438" w:rsidRP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>·</w:t>
      </w:r>
      <w:r w:rsid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 xml:space="preserve"> </w:t>
      </w:r>
      <w:r w:rsidR="0023146E" w:rsidRPr="001F1438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 w:rsidR="0023146E" w:rsidRPr="001F1438">
        <w:rPr>
          <w:rFonts w:ascii="Segoe UI" w:hAnsi="Segoe UI" w:cs="Segoe UI"/>
          <w:color w:val="FFFFFF" w:themeColor="background1"/>
          <w:sz w:val="20"/>
          <w:szCs w:val="20"/>
        </w:rPr>
        <w:t>(401) 345-2906</w:t>
      </w:r>
      <w:r w:rsidR="001F1438">
        <w:rPr>
          <w:rFonts w:ascii="Segoe UI" w:hAnsi="Segoe UI" w:cs="Segoe UI"/>
          <w:color w:val="FFFFFF" w:themeColor="background1"/>
          <w:sz w:val="20"/>
          <w:szCs w:val="20"/>
        </w:rPr>
        <w:t xml:space="preserve"> </w:t>
      </w:r>
      <w:r w:rsidR="0023146E" w:rsidRP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 xml:space="preserve"> </w:t>
      </w:r>
      <w:r w:rsidR="001F1438" w:rsidRP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>·</w:t>
      </w:r>
      <w:r w:rsidR="001F1438">
        <w:rPr>
          <w:rFonts w:ascii="Segoe UI" w:hAnsi="Segoe UI" w:cs="Segoe UI"/>
          <w:b/>
          <w:bCs/>
          <w:color w:val="FFFFFF" w:themeColor="background1"/>
          <w:sz w:val="20"/>
          <w:szCs w:val="20"/>
        </w:rPr>
        <w:t xml:space="preserve"> </w:t>
      </w:r>
      <w:r w:rsidR="0023146E" w:rsidRPr="001F1438">
        <w:rPr>
          <w:rFonts w:ascii="Segoe UI" w:hAnsi="Segoe UI" w:cs="Segoe UI"/>
          <w:color w:val="FFFFFF" w:themeColor="background1"/>
          <w:sz w:val="20"/>
          <w:szCs w:val="20"/>
        </w:rPr>
        <w:t xml:space="preserve"> mike@reignition.net</w:t>
      </w:r>
    </w:p>
    <w:p w14:paraId="1D666C16" w14:textId="79097C8A" w:rsidR="00186122" w:rsidRPr="0023146E" w:rsidRDefault="0023146E" w:rsidP="0023146E">
      <w:pPr>
        <w:spacing w:before="200" w:after="0"/>
        <w:rPr>
          <w:rFonts w:ascii="Segoe UI" w:hAnsi="Segoe UI" w:cs="Segoe UI"/>
          <w:color w:val="FFC000" w:themeColor="accent4"/>
          <w:sz w:val="20"/>
          <w:szCs w:val="20"/>
        </w:rPr>
        <w:sectPr w:rsidR="00186122" w:rsidRPr="0023146E" w:rsidSect="00442E89">
          <w:type w:val="continuous"/>
          <w:pgSz w:w="12240" w:h="15840"/>
          <w:pgMar w:top="720" w:right="720" w:bottom="720" w:left="720" w:header="720" w:footer="720" w:gutter="0"/>
          <w:cols w:space="4680"/>
          <w:docGrid w:linePitch="360"/>
        </w:sectPr>
      </w:pPr>
      <w:r>
        <w:rPr>
          <w:rFonts w:ascii="Segoe UI" w:hAnsi="Segoe UI" w:cs="Segoe UI"/>
          <w:color w:val="FFC000" w:themeColor="accent4"/>
          <w:sz w:val="20"/>
          <w:szCs w:val="20"/>
        </w:rPr>
        <w:t xml:space="preserve">  </w:t>
      </w:r>
    </w:p>
    <w:p w14:paraId="5FF3B477" w14:textId="659DBB2C" w:rsidR="00936BB7" w:rsidRPr="00936BB7" w:rsidRDefault="00936BB7" w:rsidP="00936BB7">
      <w:pPr>
        <w:rPr>
          <w:rFonts w:ascii="Assistant" w:hAnsi="Assistant" w:cs="Assistant"/>
        </w:rPr>
      </w:pPr>
      <w:r w:rsidRPr="00936BB7">
        <w:rPr>
          <w:rFonts w:ascii="Assistant" w:hAnsi="Assistant" w:cs="Assistant"/>
        </w:rPr>
        <w:t>I am an expert in web technology, including full-stack development, marketing technology, performance, scalability and people management. I'm adept at both written and spoken communication.</w:t>
      </w:r>
    </w:p>
    <w:p w14:paraId="125160DE" w14:textId="52B435AD" w:rsidR="00936BB7" w:rsidRPr="00936BB7" w:rsidRDefault="00936BB7" w:rsidP="00936BB7">
      <w:pPr>
        <w:rPr>
          <w:rFonts w:ascii="Assistant" w:hAnsi="Assistant" w:cs="Assistant"/>
        </w:rPr>
      </w:pPr>
      <w:r w:rsidRPr="00936BB7">
        <w:rPr>
          <w:rFonts w:ascii="Assistant" w:hAnsi="Assistant" w:cs="Assistant"/>
        </w:rPr>
        <w:t>In my 25+ years of experience, I've worked with a wide variety of web technologies, developing a keen sense for what works in order to deliver online experiences that drive outcomes.</w:t>
      </w:r>
    </w:p>
    <w:p w14:paraId="11F9C7DB" w14:textId="1692BD30" w:rsidR="001C5082" w:rsidRDefault="00936BB7" w:rsidP="00E717EE">
      <w:pPr>
        <w:spacing w:after="0"/>
        <w:rPr>
          <w:rFonts w:ascii="Assistant" w:hAnsi="Assistant" w:cs="Assistant"/>
        </w:rPr>
      </w:pPr>
      <w:r w:rsidRPr="00936BB7">
        <w:rPr>
          <w:rFonts w:ascii="Assistant" w:hAnsi="Assistant" w:cs="Assistant"/>
        </w:rPr>
        <w:t>I am passionate about what I do and love to learn new things every day.</w:t>
      </w:r>
    </w:p>
    <w:p w14:paraId="2D994149" w14:textId="77777777" w:rsidR="00E717EE" w:rsidRDefault="00E717EE" w:rsidP="00E717EE">
      <w:pPr>
        <w:spacing w:after="0"/>
        <w:rPr>
          <w:rFonts w:ascii="Assistant" w:hAnsi="Assistant" w:cs="Assistant"/>
        </w:rPr>
      </w:pPr>
    </w:p>
    <w:p w14:paraId="2836DA0B" w14:textId="05F7D542" w:rsidR="0063639E" w:rsidRPr="0063639E" w:rsidRDefault="0063639E" w:rsidP="0063639E">
      <w:pPr>
        <w:pStyle w:val="Heading2"/>
      </w:pPr>
      <w:r>
        <w:t>Experience</w:t>
      </w:r>
    </w:p>
    <w:tbl>
      <w:tblPr>
        <w:tblStyle w:val="TableGrid"/>
        <w:tblW w:w="11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375"/>
      </w:tblGrid>
      <w:tr w:rsidR="00422054" w14:paraId="4CBEE12A" w14:textId="77777777" w:rsidTr="00F95237">
        <w:tc>
          <w:tcPr>
            <w:tcW w:w="3780" w:type="dxa"/>
            <w:shd w:val="clear" w:color="auto" w:fill="auto"/>
          </w:tcPr>
          <w:p w14:paraId="0AB66306" w14:textId="77777777" w:rsidR="00422054" w:rsidRPr="00422054" w:rsidRDefault="00422054" w:rsidP="00422054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422054">
              <w:rPr>
                <w:rFonts w:cstheme="minorHAnsi"/>
                <w:b/>
                <w:bCs/>
                <w:color w:val="2E74B5" w:themeColor="accent5" w:themeShade="BF"/>
              </w:rPr>
              <w:t>Senior Director, Digital Development</w:t>
            </w:r>
          </w:p>
          <w:p w14:paraId="12019B86" w14:textId="77777777" w:rsidR="00422054" w:rsidRPr="00422054" w:rsidRDefault="00422054" w:rsidP="00422054">
            <w:pPr>
              <w:rPr>
                <w:rFonts w:cstheme="minorHAnsi"/>
              </w:rPr>
            </w:pPr>
            <w:r w:rsidRPr="00422054">
              <w:rPr>
                <w:rFonts w:cstheme="minorHAnsi"/>
              </w:rPr>
              <w:t>May 2022 – present</w:t>
            </w:r>
          </w:p>
          <w:p w14:paraId="1346CE61" w14:textId="77777777" w:rsidR="00422054" w:rsidRDefault="00422054" w:rsidP="00422054">
            <w:pPr>
              <w:rPr>
                <w:rFonts w:cstheme="minorHAnsi"/>
              </w:rPr>
            </w:pPr>
          </w:p>
          <w:p w14:paraId="62B81BF3" w14:textId="1A463AB4" w:rsidR="00422054" w:rsidRPr="00422054" w:rsidRDefault="00422054" w:rsidP="00422054">
            <w:pPr>
              <w:rPr>
                <w:rFonts w:cstheme="minorHAnsi"/>
              </w:rPr>
            </w:pPr>
            <w:r w:rsidRPr="00422054">
              <w:rPr>
                <w:rFonts w:cstheme="minorHAnsi"/>
              </w:rPr>
              <w:t>Zuri Group</w:t>
            </w:r>
          </w:p>
          <w:p w14:paraId="7FB24E7F" w14:textId="4C1522ED" w:rsidR="00422054" w:rsidRPr="005C7A4B" w:rsidRDefault="00422054" w:rsidP="00422054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422054">
              <w:rPr>
                <w:rFonts w:cstheme="minorHAnsi"/>
              </w:rPr>
              <w:t>Bend, OR</w:t>
            </w:r>
          </w:p>
        </w:tc>
        <w:tc>
          <w:tcPr>
            <w:tcW w:w="7375" w:type="dxa"/>
            <w:tcBorders>
              <w:left w:val="nil"/>
            </w:tcBorders>
            <w:shd w:val="clear" w:color="auto" w:fill="auto"/>
          </w:tcPr>
          <w:p w14:paraId="400269D8" w14:textId="77777777" w:rsidR="00422054" w:rsidRPr="00422054" w:rsidRDefault="00422054" w:rsidP="00422054">
            <w:pPr>
              <w:rPr>
                <w:rFonts w:ascii="Calibri" w:hAnsi="Calibri" w:cs="Calibri"/>
              </w:rPr>
            </w:pPr>
            <w:r w:rsidRPr="00422054">
              <w:rPr>
                <w:rFonts w:ascii="Calibri" w:hAnsi="Calibri" w:cs="Calibri"/>
              </w:rPr>
              <w:t>In this senior director role, I manage both the digital developers and the client success staff. My time is split 70/30 between people management and client work.</w:t>
            </w:r>
          </w:p>
          <w:p w14:paraId="37A3481B" w14:textId="77777777" w:rsidR="00422054" w:rsidRPr="00422054" w:rsidRDefault="00422054" w:rsidP="00422054">
            <w:pPr>
              <w:rPr>
                <w:rFonts w:ascii="Calibri" w:hAnsi="Calibri" w:cs="Calibri"/>
              </w:rPr>
            </w:pPr>
          </w:p>
          <w:p w14:paraId="0E11F5F9" w14:textId="77777777" w:rsidR="00422054" w:rsidRPr="00422054" w:rsidRDefault="00422054" w:rsidP="00422054">
            <w:pPr>
              <w:rPr>
                <w:rFonts w:ascii="Calibri" w:hAnsi="Calibri" w:cs="Calibri"/>
              </w:rPr>
            </w:pPr>
            <w:r w:rsidRPr="00422054">
              <w:rPr>
                <w:rFonts w:ascii="Calibri" w:hAnsi="Calibri" w:cs="Calibri"/>
              </w:rPr>
              <w:t>I manage six direct reports. At Zuri Group this entails ensuring that KPIs are met, that work is properly scoped and scheduled and professional development is fostered by mentorship and evaluation.</w:t>
            </w:r>
          </w:p>
          <w:p w14:paraId="621613D7" w14:textId="77777777" w:rsidR="00422054" w:rsidRPr="00422054" w:rsidRDefault="00422054" w:rsidP="00422054">
            <w:pPr>
              <w:rPr>
                <w:rFonts w:ascii="Calibri" w:hAnsi="Calibri" w:cs="Calibri"/>
              </w:rPr>
            </w:pPr>
          </w:p>
          <w:p w14:paraId="04041CC4" w14:textId="77777777" w:rsidR="00422054" w:rsidRPr="00422054" w:rsidRDefault="00422054" w:rsidP="00422054">
            <w:pPr>
              <w:rPr>
                <w:rFonts w:ascii="Calibri" w:hAnsi="Calibri" w:cs="Calibri"/>
              </w:rPr>
            </w:pPr>
            <w:r w:rsidRPr="00422054">
              <w:rPr>
                <w:rFonts w:ascii="Calibri" w:hAnsi="Calibri" w:cs="Calibri"/>
              </w:rPr>
              <w:t>As a developer in this role, my work spans Zuri Groups digital practice, the enterprise CRM Blackbaud CRM, Google Marketing Cloud and project direction.</w:t>
            </w:r>
          </w:p>
          <w:p w14:paraId="2CD02FC5" w14:textId="77777777" w:rsidR="00422054" w:rsidRPr="00422054" w:rsidRDefault="00422054" w:rsidP="00422054">
            <w:pPr>
              <w:rPr>
                <w:rFonts w:ascii="Calibri" w:hAnsi="Calibri" w:cs="Calibri"/>
              </w:rPr>
            </w:pPr>
          </w:p>
          <w:p w14:paraId="3CE44285" w14:textId="77777777" w:rsidR="00422054" w:rsidRDefault="00422054" w:rsidP="00422054">
            <w:pPr>
              <w:rPr>
                <w:rFonts w:ascii="Calibri" w:hAnsi="Calibri" w:cs="Calibri"/>
              </w:rPr>
            </w:pPr>
            <w:r w:rsidRPr="00422054">
              <w:rPr>
                <w:rFonts w:ascii="Calibri" w:hAnsi="Calibri" w:cs="Calibri"/>
              </w:rPr>
              <w:t>In that capacity, I am a hands-on developer developing solutions for WordPress, Blackbaud Internet Solutions (BBIS) and Blackbaud CRM as well as a host of other services that the com</w:t>
            </w:r>
            <w:r>
              <w:rPr>
                <w:rFonts w:ascii="Calibri" w:hAnsi="Calibri" w:cs="Calibri"/>
              </w:rPr>
              <w:t>p</w:t>
            </w:r>
            <w:r w:rsidRPr="00422054">
              <w:rPr>
                <w:rFonts w:ascii="Calibri" w:hAnsi="Calibri" w:cs="Calibri"/>
              </w:rPr>
              <w:t>any supports.</w:t>
            </w:r>
          </w:p>
          <w:p w14:paraId="767A4BE7" w14:textId="1BDBEE8C" w:rsidR="00936BB7" w:rsidRDefault="00936BB7" w:rsidP="00422054">
            <w:pPr>
              <w:rPr>
                <w:rFonts w:ascii="Calibri" w:hAnsi="Calibri" w:cs="Calibri"/>
              </w:rPr>
            </w:pPr>
          </w:p>
        </w:tc>
      </w:tr>
      <w:tr w:rsidR="00AB6FE1" w14:paraId="59A48A2F" w14:textId="77777777" w:rsidTr="00F95237">
        <w:tc>
          <w:tcPr>
            <w:tcW w:w="11155" w:type="dxa"/>
            <w:gridSpan w:val="2"/>
            <w:shd w:val="clear" w:color="auto" w:fill="auto"/>
          </w:tcPr>
          <w:p w14:paraId="52A3313B" w14:textId="2BD840EC" w:rsidR="00AB6FE1" w:rsidRPr="00AB6FE1" w:rsidRDefault="00AB6FE1" w:rsidP="00AB6FE1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AA5D6F" wp14:editId="10CF4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6987396" cy="0"/>
                      <wp:effectExtent l="0" t="0" r="0" b="0"/>
                      <wp:wrapNone/>
                      <wp:docPr id="788658174" name="Straight Connector 788658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D1B17B7" id="Straight Connector 78865817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15pt" to="550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" strokecolor="#d8d8d8 [2732]" strokeweight=".5pt">
                      <v:stroke joinstyle="miter"/>
                    </v:line>
                  </w:pict>
                </mc:Fallback>
              </mc:AlternateContent>
            </w:r>
            <w:r w:rsidRPr="00221813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0AF8C09" wp14:editId="799C03B7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7647305</wp:posOffset>
                      </wp:positionV>
                      <wp:extent cx="6987396" cy="0"/>
                      <wp:effectExtent l="0" t="0" r="0" b="0"/>
                      <wp:wrapNone/>
                      <wp:docPr id="783644855" name="Straight Connector 7836448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4AC8AD" id="Straight Connector 78364485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602.15pt" to="577.2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" strokecolor="#d8d8d8 [2732]" strokeweight=".5pt">
                      <v:stroke joinstyle="miter"/>
                    </v:line>
                  </w:pict>
                </mc:Fallback>
              </mc:AlternateContent>
            </w:r>
            <w:r w:rsidRPr="00221813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9936A0" wp14:editId="70D1882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7647305</wp:posOffset>
                      </wp:positionV>
                      <wp:extent cx="6987396" cy="0"/>
                      <wp:effectExtent l="0" t="0" r="0" b="0"/>
                      <wp:wrapNone/>
                      <wp:docPr id="423754609" name="Straight Connector 423754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A573E94" id="Straight Connector 42375460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pt,602.15pt" to="577.2pt,6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B6FE1" w14:paraId="63D20A80" w14:textId="77777777" w:rsidTr="00F95237">
        <w:tc>
          <w:tcPr>
            <w:tcW w:w="3780" w:type="dxa"/>
            <w:shd w:val="clear" w:color="auto" w:fill="auto"/>
          </w:tcPr>
          <w:p w14:paraId="29C9806D" w14:textId="77777777" w:rsidR="00AB6FE1" w:rsidRPr="005C7A4B" w:rsidRDefault="00AB6FE1" w:rsidP="00936BB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Senior Developer</w:t>
            </w:r>
          </w:p>
          <w:p w14:paraId="3250A5B2" w14:textId="77777777" w:rsidR="00AB6FE1" w:rsidRPr="001C5082" w:rsidRDefault="00AB6FE1" w:rsidP="00936BB7">
            <w:pPr>
              <w:rPr>
                <w:rFonts w:cstheme="minorHAnsi"/>
              </w:rPr>
            </w:pPr>
            <w:r w:rsidRPr="001C5082">
              <w:rPr>
                <w:rFonts w:cstheme="minorHAnsi"/>
              </w:rPr>
              <w:t>October 2021 – May 2022</w:t>
            </w:r>
          </w:p>
          <w:p w14:paraId="5AF17E2C" w14:textId="77777777" w:rsidR="00AB6FE1" w:rsidRDefault="00AB6FE1" w:rsidP="00936BB7">
            <w:pPr>
              <w:rPr>
                <w:rFonts w:cstheme="minorHAnsi"/>
              </w:rPr>
            </w:pPr>
          </w:p>
          <w:p w14:paraId="7D823606" w14:textId="77777777" w:rsidR="00AB6FE1" w:rsidRPr="001C5082" w:rsidRDefault="00AB6FE1" w:rsidP="00936BB7">
            <w:pPr>
              <w:rPr>
                <w:rFonts w:cstheme="minorHAnsi"/>
              </w:rPr>
            </w:pPr>
            <w:r w:rsidRPr="001C5082">
              <w:rPr>
                <w:rFonts w:cstheme="minorHAnsi"/>
              </w:rPr>
              <w:t>Zuri Group</w:t>
            </w:r>
          </w:p>
          <w:p w14:paraId="075F6E6F" w14:textId="77777777" w:rsidR="00AB6FE1" w:rsidRPr="001C5082" w:rsidRDefault="00AB6FE1" w:rsidP="00936BB7">
            <w:pPr>
              <w:rPr>
                <w:rFonts w:cstheme="minorHAnsi"/>
              </w:rPr>
            </w:pPr>
            <w:r w:rsidRPr="001C5082">
              <w:rPr>
                <w:rFonts w:cstheme="minorHAnsi"/>
              </w:rPr>
              <w:t>Bend, OR</w:t>
            </w:r>
          </w:p>
          <w:p w14:paraId="1509F276" w14:textId="77777777" w:rsidR="00AB6FE1" w:rsidRPr="00422054" w:rsidRDefault="00AB6FE1" w:rsidP="00AB6FE1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</w:tc>
        <w:tc>
          <w:tcPr>
            <w:tcW w:w="7375" w:type="dxa"/>
            <w:tcBorders>
              <w:left w:val="nil"/>
            </w:tcBorders>
            <w:shd w:val="clear" w:color="auto" w:fill="auto"/>
          </w:tcPr>
          <w:p w14:paraId="5021BD98" w14:textId="77777777" w:rsidR="006B2E21" w:rsidRPr="006B2E21" w:rsidRDefault="006B2E21" w:rsidP="006B2E21">
            <w:pPr>
              <w:rPr>
                <w:rFonts w:ascii="Calibri" w:hAnsi="Calibri" w:cs="Calibri"/>
              </w:rPr>
            </w:pPr>
            <w:r w:rsidRPr="006B2E21">
              <w:rPr>
                <w:rFonts w:ascii="Calibri" w:hAnsi="Calibri" w:cs="Calibri"/>
              </w:rPr>
              <w:t>Working remotely as a developer, I built customizations of the Blackbaud CRM and the associated Blackbaud Internet Solutions products.</w:t>
            </w:r>
          </w:p>
          <w:p w14:paraId="39734902" w14:textId="77777777" w:rsidR="006B2E21" w:rsidRPr="006B2E21" w:rsidRDefault="006B2E21" w:rsidP="006B2E21">
            <w:pPr>
              <w:rPr>
                <w:rFonts w:ascii="Calibri" w:hAnsi="Calibri" w:cs="Calibri"/>
              </w:rPr>
            </w:pPr>
          </w:p>
          <w:p w14:paraId="16C4B4EF" w14:textId="77777777" w:rsidR="006B2E21" w:rsidRPr="006B2E21" w:rsidRDefault="006B2E21" w:rsidP="006B2E21">
            <w:pPr>
              <w:rPr>
                <w:rFonts w:ascii="Calibri" w:hAnsi="Calibri" w:cs="Calibri"/>
              </w:rPr>
            </w:pPr>
            <w:r w:rsidRPr="006B2E21">
              <w:rPr>
                <w:rFonts w:ascii="Calibri" w:hAnsi="Calibri" w:cs="Calibri"/>
              </w:rPr>
              <w:t>My responsibilities extended to the digital marketing side of the business, providing consulting services and development for WordPress website and Google Marketing Platform implementations.</w:t>
            </w:r>
          </w:p>
          <w:p w14:paraId="135DFB2F" w14:textId="77777777" w:rsidR="006B2E21" w:rsidRPr="006B2E21" w:rsidRDefault="006B2E21" w:rsidP="006B2E21">
            <w:pPr>
              <w:rPr>
                <w:rFonts w:ascii="Calibri" w:hAnsi="Calibri" w:cs="Calibri"/>
              </w:rPr>
            </w:pPr>
          </w:p>
          <w:p w14:paraId="2CF176F5" w14:textId="77777777" w:rsidR="00AB6FE1" w:rsidRDefault="006B2E21" w:rsidP="006B2E21">
            <w:pPr>
              <w:tabs>
                <w:tab w:val="left" w:pos="1200"/>
              </w:tabs>
              <w:rPr>
                <w:rFonts w:ascii="Calibri" w:hAnsi="Calibri" w:cs="Calibri"/>
              </w:rPr>
            </w:pPr>
            <w:r w:rsidRPr="006B2E21">
              <w:rPr>
                <w:rFonts w:ascii="Calibri" w:hAnsi="Calibri" w:cs="Calibri"/>
              </w:rPr>
              <w:t>As a Senior Developer I also provided mentorship to project managers, new junior developers and functional consultants.</w:t>
            </w:r>
          </w:p>
          <w:p w14:paraId="39A7576F" w14:textId="177A030F" w:rsidR="006B2E21" w:rsidRPr="00422054" w:rsidRDefault="006B2E21" w:rsidP="006B2E21">
            <w:pPr>
              <w:tabs>
                <w:tab w:val="left" w:pos="1200"/>
              </w:tabs>
              <w:rPr>
                <w:rFonts w:ascii="Calibri" w:hAnsi="Calibri" w:cs="Calibri"/>
              </w:rPr>
            </w:pPr>
          </w:p>
        </w:tc>
      </w:tr>
      <w:tr w:rsidR="00AB6FE1" w14:paraId="7FF9E79F" w14:textId="77777777" w:rsidTr="00F95237">
        <w:tc>
          <w:tcPr>
            <w:tcW w:w="3780" w:type="dxa"/>
            <w:shd w:val="clear" w:color="auto" w:fill="auto"/>
          </w:tcPr>
          <w:p w14:paraId="30501E4C" w14:textId="6C1D6BE4" w:rsidR="00AB6FE1" w:rsidRPr="005C7A4B" w:rsidRDefault="00AB6FE1" w:rsidP="00936BB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C0FCD8" wp14:editId="69B0BD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6987396" cy="0"/>
                      <wp:effectExtent l="0" t="0" r="0" b="0"/>
                      <wp:wrapNone/>
                      <wp:docPr id="564844893" name="Straight Connector 564844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F3A3FC" id="Straight Connector 56484489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1pt" to="550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</w:tcPr>
          <w:p w14:paraId="0CA70F12" w14:textId="1BAA9445" w:rsidR="00AB6FE1" w:rsidRPr="00DF221F" w:rsidRDefault="00AB6FE1" w:rsidP="00936BB7">
            <w:pPr>
              <w:rPr>
                <w:rFonts w:ascii="Calibri" w:hAnsi="Calibri" w:cs="Calibri"/>
              </w:rPr>
            </w:pPr>
          </w:p>
        </w:tc>
      </w:tr>
      <w:tr w:rsidR="00F95237" w14:paraId="62193E48" w14:textId="3C5F6845" w:rsidTr="00F95237">
        <w:tc>
          <w:tcPr>
            <w:tcW w:w="3780" w:type="dxa"/>
            <w:shd w:val="clear" w:color="auto" w:fill="auto"/>
          </w:tcPr>
          <w:p w14:paraId="4032F63F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Associate Director, Web &amp; Interactive</w:t>
            </w:r>
            <w:r w:rsidRPr="005C7A4B">
              <w:rPr>
                <w:rFonts w:cstheme="minorHAnsi"/>
                <w:color w:val="2E74B5" w:themeColor="accent5" w:themeShade="BF"/>
              </w:rPr>
              <w:t xml:space="preserve"> </w:t>
            </w:r>
            <w:r w:rsidRPr="00DF221F">
              <w:rPr>
                <w:rFonts w:cstheme="minorHAnsi"/>
              </w:rPr>
              <w:br/>
              <w:t>March 2016 – present</w:t>
            </w:r>
          </w:p>
          <w:p w14:paraId="7E1DAABF" w14:textId="77777777" w:rsidR="00F95237" w:rsidRDefault="00F95237" w:rsidP="00F9523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  <w:p w14:paraId="2BBC3656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</w:rPr>
              <w:t>Wheaton College</w:t>
            </w:r>
            <w:r w:rsidRPr="00DF221F">
              <w:rPr>
                <w:rFonts w:cstheme="minorHAnsi"/>
              </w:rPr>
              <w:br/>
              <w:t>Norton, MA</w:t>
            </w:r>
          </w:p>
        </w:tc>
        <w:tc>
          <w:tcPr>
            <w:tcW w:w="7375" w:type="dxa"/>
            <w:shd w:val="clear" w:color="auto" w:fill="auto"/>
          </w:tcPr>
          <w:p w14:paraId="6A0DEF50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I am a hands-on manager of Marketing &amp; Communication’s web marketing channels and manage my two direct reports in support of these efforts. I also act as web best practices thought leader and educator for campus staff.</w:t>
            </w:r>
          </w:p>
          <w:p w14:paraId="33A2CBFF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0778B9C0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 xml:space="preserve">Key contributions </w:t>
            </w:r>
          </w:p>
          <w:p w14:paraId="3D7AB27F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5BD48A0B" w14:textId="407F4A59" w:rsidR="00466DD9" w:rsidRPr="00466DD9" w:rsidRDefault="00466DD9" w:rsidP="00466D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 w:hanging="270"/>
              <w:rPr>
                <w:rFonts w:ascii="Calibri" w:hAnsi="Calibri" w:cs="Calibri"/>
              </w:rPr>
            </w:pPr>
            <w:r w:rsidRPr="00466DD9">
              <w:rPr>
                <w:rFonts w:ascii="Calibri" w:hAnsi="Calibri" w:cs="Calibri"/>
              </w:rPr>
              <w:t>Brought transformational change to the college’s web infrastructure resulting in dramatically improved uptime and performance, with benchmarks far ahead of peer institutions.</w:t>
            </w:r>
          </w:p>
          <w:p w14:paraId="03C0B83E" w14:textId="6E540595" w:rsidR="00466DD9" w:rsidRPr="00466DD9" w:rsidRDefault="00466DD9" w:rsidP="00466D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 w:hanging="270"/>
              <w:rPr>
                <w:rFonts w:ascii="Calibri" w:hAnsi="Calibri" w:cs="Calibri"/>
              </w:rPr>
            </w:pPr>
            <w:r w:rsidRPr="00466DD9">
              <w:rPr>
                <w:rFonts w:ascii="Calibri" w:hAnsi="Calibri" w:cs="Calibri"/>
              </w:rPr>
              <w:t>Implemented web development best practices including source control, managed updates and governance.</w:t>
            </w:r>
          </w:p>
          <w:p w14:paraId="1368D9C0" w14:textId="13DFCFF1" w:rsidR="00466DD9" w:rsidRPr="00466DD9" w:rsidRDefault="00466DD9" w:rsidP="00466D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 w:hanging="270"/>
              <w:rPr>
                <w:rFonts w:ascii="Calibri" w:hAnsi="Calibri" w:cs="Calibri"/>
              </w:rPr>
            </w:pPr>
            <w:r w:rsidRPr="00466DD9">
              <w:rPr>
                <w:rFonts w:ascii="Calibri" w:hAnsi="Calibri" w:cs="Calibri"/>
              </w:rPr>
              <w:lastRenderedPageBreak/>
              <w:t>Lead the college’s web accessibility efforts across the college’s public websites.</w:t>
            </w:r>
          </w:p>
          <w:p w14:paraId="38764935" w14:textId="28670962" w:rsidR="00466DD9" w:rsidRPr="00466DD9" w:rsidRDefault="00466DD9" w:rsidP="00466D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 w:hanging="270"/>
              <w:rPr>
                <w:rFonts w:ascii="Calibri" w:hAnsi="Calibri" w:cs="Calibri"/>
              </w:rPr>
            </w:pPr>
            <w:r w:rsidRPr="00466DD9">
              <w:rPr>
                <w:rFonts w:ascii="Calibri" w:hAnsi="Calibri" w:cs="Calibri"/>
              </w:rPr>
              <w:t>Served as technical lead for the college’s website redesign including training and documentation for all staff.</w:t>
            </w:r>
          </w:p>
          <w:p w14:paraId="2CE34169" w14:textId="0C391424" w:rsidR="00466DD9" w:rsidRPr="00466DD9" w:rsidRDefault="00466DD9" w:rsidP="00466D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 w:hanging="270"/>
              <w:rPr>
                <w:rFonts w:ascii="Calibri" w:hAnsi="Calibri" w:cs="Calibri"/>
              </w:rPr>
            </w:pPr>
            <w:r w:rsidRPr="00466DD9">
              <w:rPr>
                <w:rFonts w:ascii="Calibri" w:hAnsi="Calibri" w:cs="Calibri"/>
              </w:rPr>
              <w:t>Managed all third-party vendors and contracts.</w:t>
            </w:r>
          </w:p>
          <w:p w14:paraId="255113BE" w14:textId="04C6566A" w:rsidR="00466DD9" w:rsidRPr="00466DD9" w:rsidRDefault="00466DD9" w:rsidP="00466D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 w:hanging="270"/>
              <w:rPr>
                <w:rFonts w:ascii="Calibri" w:hAnsi="Calibri" w:cs="Calibri"/>
              </w:rPr>
            </w:pPr>
            <w:r w:rsidRPr="00466DD9">
              <w:rPr>
                <w:rFonts w:ascii="Calibri" w:hAnsi="Calibri" w:cs="Calibri"/>
              </w:rPr>
              <w:t>Oversaw all website technical infrastructure including Pantheon, WP Engine and Amazon AWS.</w:t>
            </w:r>
          </w:p>
          <w:p w14:paraId="326F1526" w14:textId="47EDCFDD" w:rsidR="00466DD9" w:rsidRPr="00466DD9" w:rsidRDefault="00466DD9" w:rsidP="00466DD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60" w:hanging="270"/>
              <w:rPr>
                <w:rFonts w:ascii="Calibri" w:hAnsi="Calibri" w:cs="Calibri"/>
              </w:rPr>
            </w:pPr>
            <w:r w:rsidRPr="00466DD9">
              <w:rPr>
                <w:rFonts w:ascii="Calibri" w:hAnsi="Calibri" w:cs="Calibri"/>
              </w:rPr>
              <w:t>Lead the content strategy and web development of the college's portal.</w:t>
            </w:r>
          </w:p>
          <w:p w14:paraId="48B85171" w14:textId="094C2356" w:rsidR="00F95237" w:rsidRPr="00466DD9" w:rsidRDefault="00466DD9" w:rsidP="00466DD9">
            <w:pPr>
              <w:pStyle w:val="ListParagraph"/>
              <w:numPr>
                <w:ilvl w:val="0"/>
                <w:numId w:val="15"/>
              </w:numPr>
              <w:ind w:left="360" w:hanging="270"/>
              <w:rPr>
                <w:rFonts w:ascii="Calibri" w:hAnsi="Calibri" w:cs="Calibri"/>
              </w:rPr>
            </w:pPr>
            <w:r w:rsidRPr="00466DD9">
              <w:rPr>
                <w:rFonts w:ascii="Calibri" w:hAnsi="Calibri" w:cs="Calibri"/>
              </w:rPr>
              <w:t>Provided analytics and dashboards for the college’s online marketing activity.</w:t>
            </w:r>
          </w:p>
        </w:tc>
      </w:tr>
      <w:tr w:rsidR="00F95237" w14:paraId="243C7F67" w14:textId="77777777" w:rsidTr="00F95237">
        <w:tc>
          <w:tcPr>
            <w:tcW w:w="3780" w:type="dxa"/>
            <w:shd w:val="clear" w:color="auto" w:fill="auto"/>
          </w:tcPr>
          <w:p w14:paraId="25B360A3" w14:textId="25613062" w:rsidR="00F95237" w:rsidRDefault="00466DD9" w:rsidP="00F95237">
            <w:pPr>
              <w:rPr>
                <w:rFonts w:ascii="Assistant" w:hAnsi="Assistant" w:cs="Assistant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5197B2D" wp14:editId="10DE5B45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81915</wp:posOffset>
                      </wp:positionV>
                      <wp:extent cx="6986905" cy="0"/>
                      <wp:effectExtent l="0" t="0" r="0" b="0"/>
                      <wp:wrapNone/>
                      <wp:docPr id="121312370" name="Straight Connector 121312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69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726B79" id="Straight Connector 12131237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pt,6.45pt" to="553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  <w:shd w:val="clear" w:color="auto" w:fill="auto"/>
          </w:tcPr>
          <w:p w14:paraId="6D8F0EED" w14:textId="4FF92DDC" w:rsidR="00F95237" w:rsidRPr="001E7ADB" w:rsidRDefault="00F95237" w:rsidP="006B2E21">
            <w:pPr>
              <w:pStyle w:val="ListParagraph"/>
              <w:ind w:left="370"/>
              <w:rPr>
                <w:rFonts w:ascii="Calibri" w:hAnsi="Calibri" w:cs="Calibri"/>
              </w:rPr>
            </w:pPr>
          </w:p>
        </w:tc>
      </w:tr>
      <w:tr w:rsidR="00F95237" w14:paraId="0CCFAE85" w14:textId="77777777" w:rsidTr="00F95237">
        <w:tc>
          <w:tcPr>
            <w:tcW w:w="3780" w:type="dxa"/>
            <w:shd w:val="clear" w:color="auto" w:fill="auto"/>
          </w:tcPr>
          <w:p w14:paraId="67BF483F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Senior Web Developer</w:t>
            </w:r>
            <w:r w:rsidRPr="00DF221F">
              <w:rPr>
                <w:rFonts w:cstheme="minorHAnsi"/>
              </w:rPr>
              <w:br/>
              <w:t>August 2015 – March 2016</w:t>
            </w:r>
          </w:p>
          <w:p w14:paraId="304393C5" w14:textId="77777777" w:rsidR="00F95237" w:rsidRDefault="00F95237" w:rsidP="00F9523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  <w:p w14:paraId="2B88C236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</w:rPr>
              <w:t>Wheaton College</w:t>
            </w:r>
            <w:r w:rsidRPr="00DF221F">
              <w:rPr>
                <w:rFonts w:cstheme="minorHAnsi"/>
              </w:rPr>
              <w:br/>
              <w:t>Norton, MA</w:t>
            </w:r>
          </w:p>
          <w:p w14:paraId="388F5CB2" w14:textId="77777777" w:rsidR="00F95237" w:rsidRPr="00DF221F" w:rsidRDefault="00F95237" w:rsidP="00F95237">
            <w:pPr>
              <w:rPr>
                <w:rFonts w:cstheme="minorHAnsi"/>
                <w:i/>
                <w:iCs/>
              </w:rPr>
            </w:pPr>
          </w:p>
          <w:p w14:paraId="5B413D54" w14:textId="77777777" w:rsidR="00F95237" w:rsidRPr="008C28E7" w:rsidRDefault="00F95237" w:rsidP="00F95237">
            <w:pPr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39E0D047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Served as the technical lead for Wheaton’s Web Strategy team, managing the Web Developer position. Promoted to Associate Director after 6 months.</w:t>
            </w:r>
          </w:p>
          <w:p w14:paraId="00A304F2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09016087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14E0DFC2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11F4C3BF" w14:textId="77777777" w:rsidR="00F95237" w:rsidRPr="00DF221F" w:rsidRDefault="00F95237" w:rsidP="00F95237">
            <w:pPr>
              <w:pStyle w:val="ListParagraph"/>
              <w:numPr>
                <w:ilvl w:val="0"/>
                <w:numId w:val="17"/>
              </w:numPr>
              <w:ind w:left="360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Performed all maintenance and support of the college's digital channels.</w:t>
            </w:r>
          </w:p>
          <w:p w14:paraId="7606434C" w14:textId="77777777" w:rsidR="00F95237" w:rsidRPr="00DF221F" w:rsidRDefault="00F95237" w:rsidP="00F95237">
            <w:pPr>
              <w:pStyle w:val="ListParagraph"/>
              <w:numPr>
                <w:ilvl w:val="0"/>
                <w:numId w:val="17"/>
              </w:numPr>
              <w:ind w:left="360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Worked with stakeholders across campus to define, create, and implement digital projects.</w:t>
            </w:r>
          </w:p>
          <w:p w14:paraId="09C1B41D" w14:textId="77777777" w:rsidR="006B2E21" w:rsidRDefault="00F95237" w:rsidP="00F95237">
            <w:pPr>
              <w:pStyle w:val="ListParagraph"/>
              <w:numPr>
                <w:ilvl w:val="0"/>
                <w:numId w:val="17"/>
              </w:numPr>
              <w:ind w:left="360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Managed external consultants and contracts.</w:t>
            </w:r>
          </w:p>
          <w:p w14:paraId="70DA9694" w14:textId="5E374793" w:rsidR="00F95237" w:rsidRPr="006B2E21" w:rsidRDefault="00F95237" w:rsidP="00F95237">
            <w:pPr>
              <w:pStyle w:val="ListParagraph"/>
              <w:numPr>
                <w:ilvl w:val="0"/>
                <w:numId w:val="17"/>
              </w:numPr>
              <w:ind w:left="360" w:hanging="270"/>
              <w:rPr>
                <w:rFonts w:ascii="Calibri" w:hAnsi="Calibri" w:cs="Calibri"/>
              </w:rPr>
            </w:pPr>
            <w:r w:rsidRPr="006B2E21">
              <w:rPr>
                <w:rFonts w:ascii="Calibri" w:hAnsi="Calibri" w:cs="Calibri"/>
              </w:rPr>
              <w:t>Coordinated web development related activities of across campus.</w:t>
            </w:r>
          </w:p>
        </w:tc>
      </w:tr>
      <w:tr w:rsidR="00F95237" w14:paraId="3AAE1ACA" w14:textId="77777777" w:rsidTr="00F95237">
        <w:tc>
          <w:tcPr>
            <w:tcW w:w="3780" w:type="dxa"/>
            <w:shd w:val="clear" w:color="auto" w:fill="auto"/>
          </w:tcPr>
          <w:p w14:paraId="1066683B" w14:textId="71DD81B0" w:rsidR="00F95237" w:rsidRPr="001E7ADB" w:rsidRDefault="00F95237" w:rsidP="00F95237">
            <w:pPr>
              <w:rPr>
                <w:rFonts w:ascii="Assistant" w:hAnsi="Assistant" w:cs="Assistant"/>
                <w:b/>
                <w:bCs/>
                <w:sz w:val="20"/>
                <w:szCs w:val="20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9C539D7" wp14:editId="22DC26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79375</wp:posOffset>
                      </wp:positionV>
                      <wp:extent cx="6987396" cy="0"/>
                      <wp:effectExtent l="0" t="0" r="0" b="0"/>
                      <wp:wrapNone/>
                      <wp:docPr id="343676173" name="Straight Connector 343676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1962C1" id="Straight Connector 343676173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25pt" to="550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  <w:shd w:val="clear" w:color="auto" w:fill="auto"/>
          </w:tcPr>
          <w:p w14:paraId="43B966EB" w14:textId="6714E033" w:rsidR="00F95237" w:rsidRPr="003C50BF" w:rsidRDefault="00F95237" w:rsidP="006B2E21">
            <w:pPr>
              <w:pStyle w:val="ListParagraph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5237" w14:paraId="202D5A6B" w14:textId="77777777" w:rsidTr="00F95237">
        <w:tc>
          <w:tcPr>
            <w:tcW w:w="3780" w:type="dxa"/>
            <w:shd w:val="clear" w:color="auto" w:fill="auto"/>
          </w:tcPr>
          <w:p w14:paraId="75EE2A99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  <w:b/>
                <w:bCs/>
                <w:color w:val="2E74B5" w:themeColor="accent5" w:themeShade="BF"/>
              </w:rPr>
              <w:t>AIS Web Applications Developer</w:t>
            </w:r>
            <w:r w:rsidRPr="005C7A4B">
              <w:rPr>
                <w:rFonts w:cstheme="minorHAnsi"/>
                <w:color w:val="2E74B5" w:themeColor="accent5" w:themeShade="BF"/>
              </w:rPr>
              <w:t xml:space="preserve"> </w:t>
            </w:r>
            <w:r w:rsidRPr="00DF221F">
              <w:rPr>
                <w:rFonts w:cstheme="minorHAnsi"/>
              </w:rPr>
              <w:br/>
              <w:t>March 2013 – July 2015</w:t>
            </w:r>
          </w:p>
          <w:p w14:paraId="4CE51D47" w14:textId="77777777" w:rsidR="00F95237" w:rsidRDefault="00F95237" w:rsidP="00F95237">
            <w:pPr>
              <w:rPr>
                <w:rFonts w:cstheme="minorHAnsi"/>
                <w:b/>
                <w:bCs/>
                <w:color w:val="2E74B5" w:themeColor="accent5" w:themeShade="BF"/>
              </w:rPr>
            </w:pPr>
          </w:p>
          <w:p w14:paraId="0CA103A3" w14:textId="77777777" w:rsidR="00F95237" w:rsidRPr="00DF221F" w:rsidRDefault="00F95237" w:rsidP="00F95237">
            <w:pPr>
              <w:rPr>
                <w:rFonts w:cstheme="minorHAnsi"/>
              </w:rPr>
            </w:pPr>
            <w:r w:rsidRPr="005C7A4B">
              <w:rPr>
                <w:rFonts w:cstheme="minorHAnsi"/>
              </w:rPr>
              <w:t>Brown University</w:t>
            </w:r>
            <w:r w:rsidRPr="00DF221F">
              <w:rPr>
                <w:rFonts w:cstheme="minorHAnsi"/>
              </w:rPr>
              <w:br/>
              <w:t>Providence, RI</w:t>
            </w:r>
          </w:p>
          <w:p w14:paraId="18154BB3" w14:textId="77777777" w:rsidR="00F95237" w:rsidRPr="00DF221F" w:rsidRDefault="00F95237" w:rsidP="00F95237">
            <w:pPr>
              <w:rPr>
                <w:rFonts w:cstheme="minorHAnsi"/>
                <w:i/>
                <w:iCs/>
              </w:rPr>
            </w:pPr>
          </w:p>
          <w:p w14:paraId="6C3ED4E9" w14:textId="3C21C0CC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6E1A64A7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My responsibilities were to maintain the legacy fundraising systems, meanwhile implementing their replacement applications, Blackbaud CRM and Blackbaud BBIS.</w:t>
            </w:r>
          </w:p>
          <w:p w14:paraId="05944033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236F9CCD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0BDF27C3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0B051BAA" w14:textId="77777777" w:rsidR="00F95237" w:rsidRPr="00DF221F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 xml:space="preserve">Wrote updates and feature enhancements to legacy .NET 2.0 applications. </w:t>
            </w:r>
          </w:p>
          <w:p w14:paraId="5E030898" w14:textId="77777777" w:rsidR="00F95237" w:rsidRPr="00DF221F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>Came up to speed on the existing the 60+ applications maintained by Advancement.</w:t>
            </w:r>
          </w:p>
          <w:p w14:paraId="356DA622" w14:textId="77777777" w:rsidR="00F95237" w:rsidRPr="00DF221F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 xml:space="preserve">Worked with design team to build themes for Brown’s fundraising application and its </w:t>
            </w:r>
            <w:proofErr w:type="spellStart"/>
            <w:r w:rsidRPr="00DF221F">
              <w:rPr>
                <w:rFonts w:cstheme="minorHAnsi"/>
              </w:rPr>
              <w:t>TouchNet</w:t>
            </w:r>
            <w:proofErr w:type="spellEnd"/>
            <w:r w:rsidRPr="00DF221F">
              <w:rPr>
                <w:rFonts w:cstheme="minorHAnsi"/>
              </w:rPr>
              <w:t xml:space="preserve"> payment gateway.</w:t>
            </w:r>
          </w:p>
          <w:p w14:paraId="10BEBC70" w14:textId="77777777" w:rsidR="006B2E21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DF221F">
              <w:rPr>
                <w:rFonts w:cstheme="minorHAnsi"/>
              </w:rPr>
              <w:t xml:space="preserve">Completed </w:t>
            </w:r>
            <w:proofErr w:type="spellStart"/>
            <w:r w:rsidRPr="00DF221F">
              <w:rPr>
                <w:rFonts w:cstheme="minorHAnsi"/>
              </w:rPr>
              <w:t>TouchNet</w:t>
            </w:r>
            <w:proofErr w:type="spellEnd"/>
            <w:r w:rsidRPr="00DF221F">
              <w:rPr>
                <w:rFonts w:cstheme="minorHAnsi"/>
              </w:rPr>
              <w:t xml:space="preserve"> payment gateway training and managed </w:t>
            </w:r>
            <w:proofErr w:type="spellStart"/>
            <w:r w:rsidRPr="00DF221F">
              <w:rPr>
                <w:rFonts w:cstheme="minorHAnsi"/>
              </w:rPr>
              <w:t>uPay</w:t>
            </w:r>
            <w:proofErr w:type="spellEnd"/>
            <w:r w:rsidRPr="00DF221F">
              <w:rPr>
                <w:rFonts w:cstheme="minorHAnsi"/>
              </w:rPr>
              <w:t xml:space="preserve"> sites.</w:t>
            </w:r>
          </w:p>
          <w:p w14:paraId="417AD43F" w14:textId="0A0C30F4" w:rsidR="00F95237" w:rsidRPr="006B2E21" w:rsidRDefault="00F95237" w:rsidP="00F95237">
            <w:pPr>
              <w:pStyle w:val="ListParagraph"/>
              <w:numPr>
                <w:ilvl w:val="0"/>
                <w:numId w:val="18"/>
              </w:numPr>
              <w:ind w:left="360" w:hanging="270"/>
              <w:rPr>
                <w:rFonts w:cstheme="minorHAnsi"/>
              </w:rPr>
            </w:pPr>
            <w:r w:rsidRPr="006B2E21">
              <w:rPr>
                <w:rFonts w:cstheme="minorHAnsi"/>
              </w:rPr>
              <w:t>Completed Blackbaud SDK training.</w:t>
            </w:r>
          </w:p>
        </w:tc>
      </w:tr>
      <w:tr w:rsidR="00F95237" w14:paraId="47DB34AE" w14:textId="77777777" w:rsidTr="00F95237">
        <w:tc>
          <w:tcPr>
            <w:tcW w:w="3780" w:type="dxa"/>
            <w:shd w:val="clear" w:color="auto" w:fill="auto"/>
          </w:tcPr>
          <w:p w14:paraId="7A5FF4DC" w14:textId="1F6B2F92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  <w:r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0CA81D" wp14:editId="2905DF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90805</wp:posOffset>
                      </wp:positionV>
                      <wp:extent cx="6987396" cy="0"/>
                      <wp:effectExtent l="0" t="0" r="0" b="0"/>
                      <wp:wrapNone/>
                      <wp:docPr id="1137585564" name="Straight Connector 1137585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8739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317634" id="Straight Connector 113758556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15pt" to="550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" strokecolor="#d8d8d8 [273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5" w:type="dxa"/>
            <w:shd w:val="clear" w:color="auto" w:fill="auto"/>
          </w:tcPr>
          <w:p w14:paraId="4E41A81D" w14:textId="26E9F18D" w:rsidR="00F95237" w:rsidRPr="001E7ADB" w:rsidRDefault="00F95237" w:rsidP="006B2E21">
            <w:pPr>
              <w:pStyle w:val="ListParagraph"/>
              <w:ind w:left="360"/>
              <w:rPr>
                <w:rFonts w:ascii="Assistant" w:hAnsi="Assistant" w:cs="Assistant"/>
                <w:sz w:val="20"/>
                <w:szCs w:val="20"/>
              </w:rPr>
            </w:pPr>
          </w:p>
        </w:tc>
      </w:tr>
      <w:tr w:rsidR="00F95237" w14:paraId="26227EC6" w14:textId="77777777" w:rsidTr="00F95237">
        <w:tc>
          <w:tcPr>
            <w:tcW w:w="3780" w:type="dxa"/>
            <w:shd w:val="clear" w:color="auto" w:fill="auto"/>
          </w:tcPr>
          <w:p w14:paraId="21E11BC2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5C7A4B">
              <w:rPr>
                <w:rFonts w:ascii="Calibri" w:hAnsi="Calibri" w:cs="Calibri"/>
                <w:b/>
                <w:bCs/>
                <w:color w:val="2E74B5" w:themeColor="accent5" w:themeShade="BF"/>
              </w:rPr>
              <w:t>SharePoint / Web Administrator</w:t>
            </w:r>
            <w:r w:rsidRPr="00DF221F">
              <w:rPr>
                <w:rFonts w:ascii="Calibri" w:hAnsi="Calibri" w:cs="Calibri"/>
              </w:rPr>
              <w:t xml:space="preserve"> </w:t>
            </w:r>
            <w:r w:rsidRPr="00DF221F">
              <w:rPr>
                <w:rFonts w:ascii="Calibri" w:hAnsi="Calibri" w:cs="Calibri"/>
              </w:rPr>
              <w:br/>
              <w:t>June 2011 – March 2013</w:t>
            </w:r>
          </w:p>
          <w:p w14:paraId="53F2A450" w14:textId="77777777" w:rsidR="00F95237" w:rsidRDefault="00F95237" w:rsidP="00F95237">
            <w:pPr>
              <w:rPr>
                <w:rFonts w:ascii="Calibri" w:hAnsi="Calibri" w:cs="Calibri"/>
                <w:b/>
                <w:bCs/>
                <w:color w:val="2E74B5" w:themeColor="accent5" w:themeShade="BF"/>
              </w:rPr>
            </w:pPr>
          </w:p>
          <w:p w14:paraId="1E966BCE" w14:textId="77777777" w:rsidR="00F95237" w:rsidRPr="005C7A4B" w:rsidRDefault="00F95237" w:rsidP="00F95237">
            <w:pPr>
              <w:rPr>
                <w:rFonts w:ascii="Calibri" w:hAnsi="Calibri" w:cs="Calibri"/>
              </w:rPr>
            </w:pPr>
            <w:r w:rsidRPr="005C7A4B">
              <w:rPr>
                <w:rFonts w:ascii="Calibri" w:hAnsi="Calibri" w:cs="Calibri"/>
              </w:rPr>
              <w:t>Rhode Island School of Design</w:t>
            </w:r>
          </w:p>
          <w:p w14:paraId="0BB2700B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Providence, RI</w:t>
            </w:r>
          </w:p>
          <w:p w14:paraId="5780FDEF" w14:textId="77777777" w:rsidR="00F95237" w:rsidRPr="00DF221F" w:rsidRDefault="00F95237" w:rsidP="00F95237">
            <w:pPr>
              <w:rPr>
                <w:rFonts w:ascii="Calibri" w:hAnsi="Calibri" w:cs="Calibri"/>
                <w:i/>
                <w:iCs/>
              </w:rPr>
            </w:pPr>
          </w:p>
          <w:p w14:paraId="5317F60F" w14:textId="34259C12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660E9EB7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My position with RISD's Office of Information Technology (OIT) involved providing administrative support and development services for the institution’s SharePoint 2010 farms. I was also responsible for system integration solutions.</w:t>
            </w:r>
          </w:p>
          <w:p w14:paraId="59EBB3BC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425B2AA8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3E80566F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5C80AD46" w14:textId="77777777" w:rsidR="00F95237" w:rsidRPr="00DF221F" w:rsidRDefault="00F95237" w:rsidP="00F95237">
            <w:pPr>
              <w:pStyle w:val="ListParagraph"/>
              <w:numPr>
                <w:ilvl w:val="0"/>
                <w:numId w:val="19"/>
              </w:numPr>
              <w:ind w:left="360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Developed an authentication system to validate users against both RISD’s Active Directory and legacy Novell LDAP environments.</w:t>
            </w:r>
          </w:p>
          <w:p w14:paraId="4F84452C" w14:textId="77777777" w:rsidR="00F95237" w:rsidRPr="00DF221F" w:rsidRDefault="00F95237" w:rsidP="00F95237">
            <w:pPr>
              <w:pStyle w:val="ListParagraph"/>
              <w:numPr>
                <w:ilvl w:val="0"/>
                <w:numId w:val="19"/>
              </w:numPr>
              <w:ind w:left="360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 xml:space="preserve">Developed a SharePoint WCM (Web Content Management) site for the Service Desk’s public facing support documentation, replacing a legacy system. </w:t>
            </w:r>
          </w:p>
          <w:p w14:paraId="62757F8E" w14:textId="77777777" w:rsidR="006B2E21" w:rsidRDefault="00F95237" w:rsidP="00F95237">
            <w:pPr>
              <w:pStyle w:val="ListParagraph"/>
              <w:numPr>
                <w:ilvl w:val="0"/>
                <w:numId w:val="19"/>
              </w:numPr>
              <w:ind w:left="360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Developed a specialized medical referral application for use by RISD’s Student Development Office.</w:t>
            </w:r>
          </w:p>
          <w:p w14:paraId="3083981A" w14:textId="77777777" w:rsidR="00F95237" w:rsidRDefault="00F95237" w:rsidP="00F95237">
            <w:pPr>
              <w:pStyle w:val="ListParagraph"/>
              <w:numPr>
                <w:ilvl w:val="0"/>
                <w:numId w:val="19"/>
              </w:numPr>
              <w:ind w:left="360" w:hanging="270"/>
              <w:rPr>
                <w:rFonts w:ascii="Calibri" w:hAnsi="Calibri" w:cs="Calibri"/>
              </w:rPr>
            </w:pPr>
            <w:r w:rsidRPr="006B2E21">
              <w:rPr>
                <w:rFonts w:ascii="Calibri" w:hAnsi="Calibri" w:cs="Calibri"/>
              </w:rPr>
              <w:t>Created a design system and signature solution for all five OIT groups, including full branding of all Microsoft Office products used by the division.</w:t>
            </w:r>
          </w:p>
          <w:p w14:paraId="5D8C272C" w14:textId="77777777" w:rsidR="00466DD9" w:rsidRDefault="00466DD9" w:rsidP="00466DD9">
            <w:pPr>
              <w:rPr>
                <w:rFonts w:ascii="Calibri" w:hAnsi="Calibri" w:cs="Calibri"/>
              </w:rPr>
            </w:pPr>
          </w:p>
          <w:p w14:paraId="59477A0F" w14:textId="44B4AD9F" w:rsidR="00466DD9" w:rsidRPr="00466DD9" w:rsidRDefault="00466DD9" w:rsidP="00466DD9">
            <w:pPr>
              <w:rPr>
                <w:rFonts w:ascii="Calibri" w:hAnsi="Calibri" w:cs="Calibri"/>
              </w:rPr>
            </w:pPr>
          </w:p>
        </w:tc>
      </w:tr>
      <w:tr w:rsidR="00F95237" w14:paraId="302B9430" w14:textId="77777777" w:rsidTr="00F95237">
        <w:tc>
          <w:tcPr>
            <w:tcW w:w="3780" w:type="dxa"/>
            <w:shd w:val="clear" w:color="auto" w:fill="auto"/>
          </w:tcPr>
          <w:p w14:paraId="382A98C4" w14:textId="64C7A331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5533680D" w14:textId="50AB5FC6" w:rsidR="00F95237" w:rsidRPr="00DF221F" w:rsidRDefault="00F95237" w:rsidP="006B2E21">
            <w:pPr>
              <w:pStyle w:val="ListParagraph"/>
              <w:ind w:left="360"/>
              <w:rPr>
                <w:rFonts w:ascii="Assistant" w:hAnsi="Assistant" w:cs="Assistant"/>
              </w:rPr>
            </w:pPr>
          </w:p>
        </w:tc>
      </w:tr>
      <w:tr w:rsidR="00F95237" w14:paraId="109CDC0A" w14:textId="77777777" w:rsidTr="00F95237">
        <w:tc>
          <w:tcPr>
            <w:tcW w:w="3780" w:type="dxa"/>
            <w:shd w:val="clear" w:color="auto" w:fill="auto"/>
          </w:tcPr>
          <w:p w14:paraId="3695B702" w14:textId="77777777" w:rsidR="00F95237" w:rsidRPr="005C7A4B" w:rsidRDefault="00F95237" w:rsidP="00F95237">
            <w:pPr>
              <w:rPr>
                <w:rFonts w:ascii="Calibri" w:hAnsi="Calibri" w:cs="Calibri"/>
                <w:b/>
                <w:bCs/>
                <w:color w:val="2E74B5" w:themeColor="accent5" w:themeShade="BF"/>
              </w:rPr>
            </w:pPr>
            <w:r w:rsidRPr="005C7A4B">
              <w:rPr>
                <w:rFonts w:ascii="Calibri" w:hAnsi="Calibri" w:cs="Calibri"/>
                <w:b/>
                <w:bCs/>
                <w:color w:val="2E74B5" w:themeColor="accent5" w:themeShade="BF"/>
              </w:rPr>
              <w:lastRenderedPageBreak/>
              <w:t xml:space="preserve">Web Developer/UI Integrator </w:t>
            </w:r>
          </w:p>
          <w:p w14:paraId="289A96DA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July 2007 - June 2011</w:t>
            </w:r>
          </w:p>
          <w:p w14:paraId="4D99FBD7" w14:textId="77777777" w:rsidR="00F95237" w:rsidRDefault="00F95237" w:rsidP="00F95237">
            <w:pPr>
              <w:rPr>
                <w:rFonts w:ascii="Calibri" w:hAnsi="Calibri" w:cs="Calibri"/>
                <w:b/>
                <w:bCs/>
                <w:color w:val="2E74B5" w:themeColor="accent5" w:themeShade="BF"/>
              </w:rPr>
            </w:pPr>
          </w:p>
          <w:p w14:paraId="275F4E5C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  <w:r w:rsidRPr="005C7A4B">
              <w:rPr>
                <w:rFonts w:ascii="Calibri" w:hAnsi="Calibri" w:cs="Calibri"/>
              </w:rPr>
              <w:t>Rhode Island School of Design</w:t>
            </w:r>
            <w:r w:rsidRPr="00DF221F">
              <w:rPr>
                <w:rFonts w:ascii="Calibri" w:hAnsi="Calibri" w:cs="Calibri"/>
                <w:color w:val="2E74B5" w:themeColor="accent5" w:themeShade="BF"/>
              </w:rPr>
              <w:t xml:space="preserve"> </w:t>
            </w:r>
            <w:r w:rsidRPr="00DF221F">
              <w:rPr>
                <w:rFonts w:ascii="Calibri" w:hAnsi="Calibri" w:cs="Calibri"/>
              </w:rPr>
              <w:t>Providence, RI</w:t>
            </w:r>
          </w:p>
          <w:p w14:paraId="0E4DDE71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758A79F1" w14:textId="2922C96A" w:rsidR="00F95237" w:rsidRPr="001E7ADB" w:rsidRDefault="00F95237" w:rsidP="00F95237">
            <w:pPr>
              <w:rPr>
                <w:rFonts w:ascii="Assistant" w:hAnsi="Assistant" w:cs="Assistant"/>
                <w:sz w:val="20"/>
                <w:szCs w:val="20"/>
              </w:rPr>
            </w:pPr>
          </w:p>
        </w:tc>
        <w:tc>
          <w:tcPr>
            <w:tcW w:w="7375" w:type="dxa"/>
            <w:shd w:val="clear" w:color="auto" w:fill="auto"/>
          </w:tcPr>
          <w:p w14:paraId="3398A49F" w14:textId="77777777" w:rsidR="00F95237" w:rsidRPr="00DF221F" w:rsidRDefault="00F95237" w:rsidP="00F95237">
            <w:pPr>
              <w:rPr>
                <w:rFonts w:ascii="Calibri" w:hAnsi="Calibri" w:cs="Calibri"/>
                <w:b/>
                <w:bCs/>
              </w:rPr>
            </w:pPr>
            <w:r w:rsidRPr="00DF221F">
              <w:rPr>
                <w:rFonts w:ascii="Calibri" w:hAnsi="Calibri" w:cs="Calibri"/>
                <w:b/>
                <w:bCs/>
              </w:rPr>
              <w:t>Key contributions</w:t>
            </w:r>
          </w:p>
          <w:p w14:paraId="01F04953" w14:textId="77777777" w:rsidR="00F95237" w:rsidRPr="00DF221F" w:rsidRDefault="00F95237" w:rsidP="00F95237">
            <w:pPr>
              <w:rPr>
                <w:rFonts w:ascii="Calibri" w:hAnsi="Calibri" w:cs="Calibri"/>
              </w:rPr>
            </w:pPr>
          </w:p>
          <w:p w14:paraId="7A39954B" w14:textId="77777777" w:rsidR="00F95237" w:rsidRPr="00DF221F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Technical lead for the full-scale redesign and development of RISD's main website.</w:t>
            </w:r>
          </w:p>
          <w:p w14:paraId="0E215B88" w14:textId="77777777" w:rsidR="00F95237" w:rsidRPr="00DF221F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Designed and developed a custom application that integrated the Enterprise Resource Planning (ERP) system’s non-relational database data into to public website.</w:t>
            </w:r>
          </w:p>
          <w:p w14:paraId="30C12F92" w14:textId="77777777" w:rsidR="00F95237" w:rsidRPr="00DF221F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>Developed the RISD Museum websit</w:t>
            </w:r>
            <w:r>
              <w:rPr>
                <w:rFonts w:ascii="Calibri" w:hAnsi="Calibri" w:cs="Calibri"/>
              </w:rPr>
              <w:t>e.</w:t>
            </w:r>
          </w:p>
          <w:p w14:paraId="64D5692E" w14:textId="0AB4F47D" w:rsidR="006B2E21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DF221F">
              <w:rPr>
                <w:rFonts w:ascii="Calibri" w:hAnsi="Calibri" w:cs="Calibri"/>
              </w:rPr>
              <w:t xml:space="preserve">Installed, configured, managed and maintained the e-commerce solutions for both RISD’s college supply store and the RISD museum’s </w:t>
            </w:r>
            <w:r w:rsidR="006B2E21">
              <w:rPr>
                <w:rFonts w:ascii="Calibri" w:hAnsi="Calibri" w:cs="Calibri"/>
              </w:rPr>
              <w:t>store</w:t>
            </w:r>
            <w:r w:rsidRPr="00DF221F">
              <w:rPr>
                <w:rFonts w:ascii="Calibri" w:hAnsi="Calibri" w:cs="Calibri"/>
              </w:rPr>
              <w:t>.</w:t>
            </w:r>
          </w:p>
          <w:p w14:paraId="5C750710" w14:textId="02F3FA49" w:rsidR="00F95237" w:rsidRPr="006B2E21" w:rsidRDefault="00F95237" w:rsidP="00F95237">
            <w:pPr>
              <w:pStyle w:val="ListParagraph"/>
              <w:numPr>
                <w:ilvl w:val="0"/>
                <w:numId w:val="20"/>
              </w:numPr>
              <w:ind w:left="356" w:hanging="270"/>
              <w:rPr>
                <w:rFonts w:ascii="Calibri" w:hAnsi="Calibri" w:cs="Calibri"/>
              </w:rPr>
            </w:pPr>
            <w:r w:rsidRPr="006B2E21">
              <w:rPr>
                <w:rFonts w:ascii="Calibri" w:hAnsi="Calibri" w:cs="Calibri"/>
              </w:rPr>
              <w:t>Led all RISD e-commerce websites through the PCI compliance process.</w:t>
            </w:r>
          </w:p>
        </w:tc>
      </w:tr>
    </w:tbl>
    <w:p w14:paraId="4C0DD3E8" w14:textId="79B7E81E" w:rsidR="00DB3175" w:rsidRDefault="00DB3175" w:rsidP="001C47F6">
      <w:pPr>
        <w:sectPr w:rsidR="00DB3175" w:rsidSect="00442E89">
          <w:type w:val="continuous"/>
          <w:pgSz w:w="12240" w:h="15840"/>
          <w:pgMar w:top="720" w:right="540" w:bottom="720" w:left="540" w:header="720" w:footer="720" w:gutter="0"/>
          <w:cols w:space="720"/>
          <w:titlePg/>
          <w:docGrid w:linePitch="360"/>
        </w:sectPr>
      </w:pPr>
    </w:p>
    <w:p w14:paraId="0F8A550E" w14:textId="41CAD921" w:rsidR="000979A2" w:rsidRDefault="00105723" w:rsidP="000979A2">
      <w:pPr>
        <w:pStyle w:val="Heading2"/>
      </w:pPr>
      <w:r>
        <w:t>Expertise</w:t>
      </w:r>
    </w:p>
    <w:p w14:paraId="2AB6AEA1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Server-side languages:</w:t>
      </w:r>
      <w:r w:rsidRPr="00105723">
        <w:rPr>
          <w:rFonts w:ascii="Calibri" w:hAnsi="Calibri" w:cs="Calibri"/>
        </w:rPr>
        <w:t xml:space="preserve"> PHP, ASP.NET using C# and VB, ASP MVC5</w:t>
      </w:r>
    </w:p>
    <w:p w14:paraId="254C0809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Database:</w:t>
      </w:r>
      <w:r w:rsidRPr="00105723">
        <w:rPr>
          <w:rFonts w:ascii="Calibri" w:hAnsi="Calibri" w:cs="Calibri"/>
        </w:rPr>
        <w:t xml:space="preserve"> Microsoft SQL Server, Transact-SQL, MySQL</w:t>
      </w:r>
    </w:p>
    <w:p w14:paraId="3A518D37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Server management:</w:t>
      </w:r>
      <w:r w:rsidRPr="00105723">
        <w:rPr>
          <w:rFonts w:ascii="Calibri" w:hAnsi="Calibri" w:cs="Calibri"/>
        </w:rPr>
        <w:t xml:space="preserve"> AWS cloud services (</w:t>
      </w:r>
      <w:proofErr w:type="spellStart"/>
      <w:r w:rsidRPr="00105723">
        <w:rPr>
          <w:rFonts w:ascii="Calibri" w:hAnsi="Calibri" w:cs="Calibri"/>
        </w:rPr>
        <w:t>Lightsail</w:t>
      </w:r>
      <w:proofErr w:type="spellEnd"/>
      <w:r w:rsidRPr="00105723">
        <w:rPr>
          <w:rFonts w:ascii="Calibri" w:hAnsi="Calibri" w:cs="Calibri"/>
        </w:rPr>
        <w:t>, S3, Glacier, Simple Email Service, Route 53), IIS, Apache, NodeJS</w:t>
      </w:r>
    </w:p>
    <w:p w14:paraId="04A6B58F" w14:textId="4A02CE8F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DOM:</w:t>
      </w:r>
      <w:r w:rsidRPr="00105723">
        <w:rPr>
          <w:rFonts w:ascii="Calibri" w:hAnsi="Calibri" w:cs="Calibri"/>
        </w:rPr>
        <w:t xml:space="preserve"> CSS, ES6, </w:t>
      </w:r>
      <w:proofErr w:type="spellStart"/>
      <w:r w:rsidRPr="00105723">
        <w:rPr>
          <w:rFonts w:ascii="Calibri" w:hAnsi="Calibri" w:cs="Calibri"/>
        </w:rPr>
        <w:t>JQuery</w:t>
      </w:r>
      <w:proofErr w:type="spellEnd"/>
      <w:r w:rsidRPr="00105723">
        <w:rPr>
          <w:rFonts w:ascii="Calibri" w:hAnsi="Calibri" w:cs="Calibri"/>
        </w:rPr>
        <w:t xml:space="preserve">, </w:t>
      </w:r>
      <w:proofErr w:type="spellStart"/>
      <w:r w:rsidRPr="00105723">
        <w:rPr>
          <w:rFonts w:ascii="Calibri" w:hAnsi="Calibri" w:cs="Calibri"/>
        </w:rPr>
        <w:t>npm</w:t>
      </w:r>
      <w:proofErr w:type="spellEnd"/>
      <w:r w:rsidRPr="00105723">
        <w:rPr>
          <w:rFonts w:ascii="Calibri" w:hAnsi="Calibri" w:cs="Calibri"/>
        </w:rPr>
        <w:t xml:space="preserve">, </w:t>
      </w:r>
      <w:proofErr w:type="spellStart"/>
      <w:r w:rsidRPr="00105723">
        <w:rPr>
          <w:rFonts w:ascii="Calibri" w:hAnsi="Calibri" w:cs="Calibri"/>
        </w:rPr>
        <w:t>WebPack</w:t>
      </w:r>
      <w:proofErr w:type="spellEnd"/>
      <w:r w:rsidRPr="00105723">
        <w:rPr>
          <w:rFonts w:ascii="Calibri" w:hAnsi="Calibri" w:cs="Calibri"/>
        </w:rPr>
        <w:t>, Gulp, SASS</w:t>
      </w:r>
      <w:r w:rsidR="001C5082">
        <w:rPr>
          <w:rFonts w:ascii="Calibri" w:hAnsi="Calibri" w:cs="Calibri"/>
        </w:rPr>
        <w:t>, accessibility best practices</w:t>
      </w:r>
    </w:p>
    <w:p w14:paraId="481808D9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Serialized data:</w:t>
      </w:r>
      <w:r w:rsidRPr="00105723">
        <w:rPr>
          <w:rFonts w:ascii="Calibri" w:hAnsi="Calibri" w:cs="Calibri"/>
        </w:rPr>
        <w:t xml:space="preserve"> XML (XSLT, XPath, DTD, RSS), JSON, YAML</w:t>
      </w:r>
    </w:p>
    <w:p w14:paraId="4FE77EB5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Content management:</w:t>
      </w:r>
      <w:r w:rsidRPr="00105723">
        <w:rPr>
          <w:rFonts w:ascii="Calibri" w:hAnsi="Calibri" w:cs="Calibri"/>
        </w:rPr>
        <w:t xml:space="preserve"> WordPress, Ellucian </w:t>
      </w:r>
      <w:proofErr w:type="spellStart"/>
      <w:r w:rsidRPr="00105723">
        <w:rPr>
          <w:rFonts w:ascii="Calibri" w:hAnsi="Calibri" w:cs="Calibri"/>
        </w:rPr>
        <w:t>Luminis</w:t>
      </w:r>
      <w:proofErr w:type="spellEnd"/>
      <w:r w:rsidRPr="00105723">
        <w:rPr>
          <w:rFonts w:ascii="Calibri" w:hAnsi="Calibri" w:cs="Calibri"/>
        </w:rPr>
        <w:t xml:space="preserve">/Liferay, Symphony CMS, Blackbaud BBIS, </w:t>
      </w:r>
      <w:proofErr w:type="spellStart"/>
      <w:r w:rsidRPr="00105723">
        <w:rPr>
          <w:rFonts w:ascii="Calibri" w:hAnsi="Calibri" w:cs="Calibri"/>
        </w:rPr>
        <w:t>Ektron</w:t>
      </w:r>
      <w:proofErr w:type="spellEnd"/>
      <w:r w:rsidRPr="00105723">
        <w:rPr>
          <w:rFonts w:ascii="Calibri" w:hAnsi="Calibri" w:cs="Calibri"/>
        </w:rPr>
        <w:t xml:space="preserve"> CMS, SharePoint</w:t>
      </w:r>
    </w:p>
    <w:p w14:paraId="03DD93BC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CRM:</w:t>
      </w:r>
      <w:r w:rsidRPr="00105723">
        <w:rPr>
          <w:rFonts w:ascii="Calibri" w:hAnsi="Calibri" w:cs="Calibri"/>
        </w:rPr>
        <w:t xml:space="preserve"> Blackbaud CRM, Engaging Networks</w:t>
      </w:r>
    </w:p>
    <w:p w14:paraId="01C2EB62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Testing:</w:t>
      </w:r>
      <w:r w:rsidRPr="00105723">
        <w:rPr>
          <w:rFonts w:ascii="Calibri" w:hAnsi="Calibri" w:cs="Calibri"/>
        </w:rPr>
        <w:t xml:space="preserve"> Cypress.io, Selenium, Mocha</w:t>
      </w:r>
    </w:p>
    <w:p w14:paraId="3589E004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Source control:</w:t>
      </w:r>
      <w:r w:rsidRPr="00105723">
        <w:rPr>
          <w:rFonts w:ascii="Calibri" w:hAnsi="Calibri" w:cs="Calibri"/>
        </w:rPr>
        <w:t xml:space="preserve"> Microsoft Team Foundation System, Git, Subversion, CVS</w:t>
      </w:r>
    </w:p>
    <w:p w14:paraId="17B70CED" w14:textId="77777777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Google Marketing Platform:</w:t>
      </w:r>
      <w:r w:rsidRPr="00105723">
        <w:rPr>
          <w:rFonts w:ascii="Calibri" w:hAnsi="Calibri" w:cs="Calibri"/>
        </w:rPr>
        <w:t xml:space="preserve"> GA4 and Universal Analytics, Data Studio, Tag Manager, Search Console</w:t>
      </w:r>
    </w:p>
    <w:p w14:paraId="65364295" w14:textId="61CD2FFE" w:rsidR="00105723" w:rsidRDefault="00105723" w:rsidP="00105723">
      <w:pPr>
        <w:pStyle w:val="ListParagraph"/>
        <w:numPr>
          <w:ilvl w:val="0"/>
          <w:numId w:val="21"/>
        </w:numPr>
        <w:spacing w:after="180"/>
        <w:ind w:left="360" w:hanging="274"/>
        <w:rPr>
          <w:rFonts w:ascii="Calibri" w:hAnsi="Calibri" w:cs="Calibri"/>
        </w:rPr>
      </w:pPr>
      <w:r w:rsidRPr="00105723">
        <w:rPr>
          <w:rFonts w:ascii="Calibri" w:hAnsi="Calibri" w:cs="Calibri"/>
          <w:b/>
          <w:bCs/>
        </w:rPr>
        <w:t>Project management:</w:t>
      </w:r>
      <w:r w:rsidRPr="00105723">
        <w:rPr>
          <w:rFonts w:ascii="Calibri" w:hAnsi="Calibri" w:cs="Calibri"/>
        </w:rPr>
        <w:t xml:space="preserve"> Atlassian (Jira, Tempo, Structure), </w:t>
      </w:r>
      <w:proofErr w:type="spellStart"/>
      <w:r w:rsidRPr="00105723">
        <w:rPr>
          <w:rFonts w:ascii="Calibri" w:hAnsi="Calibri" w:cs="Calibri"/>
        </w:rPr>
        <w:t>SmartSheets</w:t>
      </w:r>
      <w:proofErr w:type="spellEnd"/>
      <w:r w:rsidRPr="00105723">
        <w:rPr>
          <w:rFonts w:ascii="Calibri" w:hAnsi="Calibri" w:cs="Calibri"/>
        </w:rPr>
        <w:t xml:space="preserve">, </w:t>
      </w:r>
      <w:proofErr w:type="spellStart"/>
      <w:r w:rsidRPr="00105723">
        <w:rPr>
          <w:rFonts w:ascii="Calibri" w:hAnsi="Calibri" w:cs="Calibri"/>
        </w:rPr>
        <w:t>HiBob</w:t>
      </w:r>
      <w:proofErr w:type="spellEnd"/>
    </w:p>
    <w:p w14:paraId="24C75AC4" w14:textId="77777777" w:rsidR="00936BB7" w:rsidRDefault="00936BB7" w:rsidP="005C7A4B">
      <w:pPr>
        <w:spacing w:after="180"/>
        <w:rPr>
          <w:rFonts w:ascii="Calibri" w:hAnsi="Calibri" w:cs="Calibri"/>
        </w:rPr>
      </w:pPr>
    </w:p>
    <w:p w14:paraId="13C1051B" w14:textId="2C110A5D" w:rsidR="005C7A4B" w:rsidRPr="005C7A4B" w:rsidRDefault="005C7A4B" w:rsidP="00936BB7">
      <w:pPr>
        <w:spacing w:after="18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References available upon request.</w:t>
      </w:r>
    </w:p>
    <w:sectPr w:rsidR="005C7A4B" w:rsidRPr="005C7A4B" w:rsidSect="00442E8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F4FF" w14:textId="77777777" w:rsidR="00FB50BC" w:rsidRDefault="00FB50BC" w:rsidP="00E632C8">
      <w:pPr>
        <w:spacing w:after="0" w:line="240" w:lineRule="auto"/>
      </w:pPr>
      <w:r>
        <w:separator/>
      </w:r>
    </w:p>
  </w:endnote>
  <w:endnote w:type="continuationSeparator" w:id="0">
    <w:p w14:paraId="10CC28FD" w14:textId="77777777" w:rsidR="00FB50BC" w:rsidRDefault="00FB50BC" w:rsidP="00E6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9578" w14:textId="77777777" w:rsidR="00FB50BC" w:rsidRDefault="00FB50BC" w:rsidP="00E632C8">
      <w:pPr>
        <w:spacing w:after="0" w:line="240" w:lineRule="auto"/>
      </w:pPr>
      <w:r>
        <w:separator/>
      </w:r>
    </w:p>
  </w:footnote>
  <w:footnote w:type="continuationSeparator" w:id="0">
    <w:p w14:paraId="0E5978FC" w14:textId="77777777" w:rsidR="00FB50BC" w:rsidRDefault="00FB50BC" w:rsidP="00E6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9267" w14:textId="56E22401" w:rsidR="003C50BF" w:rsidRDefault="00466DD9">
    <w:pPr>
      <w:pStyle w:val="Header"/>
    </w:pPr>
    <w:r>
      <w:rPr>
        <w:noProof/>
      </w:rPr>
      <w:pict w14:anchorId="3C8C1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88532" o:spid="_x0000_s1029" type="#_x0000_t75" style="position:absolute;margin-left:0;margin-top:0;width:612pt;height:116.65pt;z-index:-251657216;mso-position-horizontal:center;mso-position-horizontal-relative:margin;mso-position-vertical:center;mso-position-vertical-relative:margin" o:allowincell="f">
          <v:imagedata r:id="rId1" o:title="resume-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C6EF" w14:textId="32FBF3B9" w:rsidR="003C50BF" w:rsidRDefault="00466DD9">
    <w:pPr>
      <w:pStyle w:val="Header"/>
    </w:pPr>
    <w:r>
      <w:rPr>
        <w:noProof/>
      </w:rPr>
      <w:pict w14:anchorId="06C1E1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788531" o:spid="_x0000_s1028" type="#_x0000_t75" style="position:absolute;margin-left:-36pt;margin-top:-50.2pt;width:612pt;height:88.35pt;z-index:-251658240;mso-position-horizontal-relative:margin;mso-position-vertical-relative:margin" o:allowincell="f">
          <v:imagedata r:id="rId1" o:title="resume-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AB9"/>
    <w:multiLevelType w:val="hybridMultilevel"/>
    <w:tmpl w:val="3910A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EFF"/>
    <w:multiLevelType w:val="hybridMultilevel"/>
    <w:tmpl w:val="B6940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24CAD"/>
    <w:multiLevelType w:val="hybridMultilevel"/>
    <w:tmpl w:val="7F78BE2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F0BFF"/>
    <w:multiLevelType w:val="hybridMultilevel"/>
    <w:tmpl w:val="B030B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00E4A"/>
    <w:multiLevelType w:val="hybridMultilevel"/>
    <w:tmpl w:val="B7F8344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76CC"/>
    <w:multiLevelType w:val="hybridMultilevel"/>
    <w:tmpl w:val="60B2FC02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14E4B"/>
    <w:multiLevelType w:val="hybridMultilevel"/>
    <w:tmpl w:val="A238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57F43"/>
    <w:multiLevelType w:val="hybridMultilevel"/>
    <w:tmpl w:val="1A826B46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92A75"/>
    <w:multiLevelType w:val="hybridMultilevel"/>
    <w:tmpl w:val="15B4ECF8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3E06"/>
    <w:multiLevelType w:val="hybridMultilevel"/>
    <w:tmpl w:val="13E207B4"/>
    <w:lvl w:ilvl="0" w:tplc="813085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82C07"/>
    <w:multiLevelType w:val="hybridMultilevel"/>
    <w:tmpl w:val="93EE94C6"/>
    <w:lvl w:ilvl="0" w:tplc="813085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758B2"/>
    <w:multiLevelType w:val="hybridMultilevel"/>
    <w:tmpl w:val="E8FA6DCC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4373A"/>
    <w:multiLevelType w:val="hybridMultilevel"/>
    <w:tmpl w:val="DF40513E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9652A"/>
    <w:multiLevelType w:val="hybridMultilevel"/>
    <w:tmpl w:val="AE023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2206F"/>
    <w:multiLevelType w:val="hybridMultilevel"/>
    <w:tmpl w:val="CFA2240C"/>
    <w:lvl w:ilvl="0" w:tplc="D660A8DA">
      <w:numFmt w:val="bullet"/>
      <w:lvlText w:val="·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80CB5"/>
    <w:multiLevelType w:val="hybridMultilevel"/>
    <w:tmpl w:val="4E00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7034E"/>
    <w:multiLevelType w:val="hybridMultilevel"/>
    <w:tmpl w:val="F6C0A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C15DA"/>
    <w:multiLevelType w:val="hybridMultilevel"/>
    <w:tmpl w:val="395A96A8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A5C44"/>
    <w:multiLevelType w:val="hybridMultilevel"/>
    <w:tmpl w:val="D08C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F4A67"/>
    <w:multiLevelType w:val="hybridMultilevel"/>
    <w:tmpl w:val="4D08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A2B2F"/>
    <w:multiLevelType w:val="hybridMultilevel"/>
    <w:tmpl w:val="E72C03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90015">
    <w:abstractNumId w:val="6"/>
  </w:num>
  <w:num w:numId="2" w16cid:durableId="396633906">
    <w:abstractNumId w:val="9"/>
  </w:num>
  <w:num w:numId="3" w16cid:durableId="2097624828">
    <w:abstractNumId w:val="10"/>
  </w:num>
  <w:num w:numId="4" w16cid:durableId="394936499">
    <w:abstractNumId w:val="5"/>
  </w:num>
  <w:num w:numId="5" w16cid:durableId="1097210343">
    <w:abstractNumId w:val="7"/>
  </w:num>
  <w:num w:numId="6" w16cid:durableId="1464034063">
    <w:abstractNumId w:val="11"/>
  </w:num>
  <w:num w:numId="7" w16cid:durableId="1031763989">
    <w:abstractNumId w:val="14"/>
  </w:num>
  <w:num w:numId="8" w16cid:durableId="2110536753">
    <w:abstractNumId w:val="12"/>
  </w:num>
  <w:num w:numId="9" w16cid:durableId="1787773521">
    <w:abstractNumId w:val="8"/>
  </w:num>
  <w:num w:numId="10" w16cid:durableId="1723169152">
    <w:abstractNumId w:val="2"/>
  </w:num>
  <w:num w:numId="11" w16cid:durableId="1430546691">
    <w:abstractNumId w:val="4"/>
  </w:num>
  <w:num w:numId="12" w16cid:durableId="1594167541">
    <w:abstractNumId w:val="20"/>
  </w:num>
  <w:num w:numId="13" w16cid:durableId="1872066477">
    <w:abstractNumId w:val="18"/>
  </w:num>
  <w:num w:numId="14" w16cid:durableId="1625845573">
    <w:abstractNumId w:val="19"/>
  </w:num>
  <w:num w:numId="15" w16cid:durableId="363487267">
    <w:abstractNumId w:val="1"/>
  </w:num>
  <w:num w:numId="16" w16cid:durableId="943263448">
    <w:abstractNumId w:val="15"/>
  </w:num>
  <w:num w:numId="17" w16cid:durableId="1490975166">
    <w:abstractNumId w:val="0"/>
  </w:num>
  <w:num w:numId="18" w16cid:durableId="353121556">
    <w:abstractNumId w:val="16"/>
  </w:num>
  <w:num w:numId="19" w16cid:durableId="919943967">
    <w:abstractNumId w:val="3"/>
  </w:num>
  <w:num w:numId="20" w16cid:durableId="328018533">
    <w:abstractNumId w:val="13"/>
  </w:num>
  <w:num w:numId="21" w16cid:durableId="7143528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F6"/>
    <w:rsid w:val="000523D4"/>
    <w:rsid w:val="000609E7"/>
    <w:rsid w:val="000979A2"/>
    <w:rsid w:val="001038FF"/>
    <w:rsid w:val="00105723"/>
    <w:rsid w:val="00186122"/>
    <w:rsid w:val="001C47F6"/>
    <w:rsid w:val="001C5082"/>
    <w:rsid w:val="001E523A"/>
    <w:rsid w:val="001E7ADB"/>
    <w:rsid w:val="001F1438"/>
    <w:rsid w:val="00211DD1"/>
    <w:rsid w:val="0023146E"/>
    <w:rsid w:val="002A1556"/>
    <w:rsid w:val="002C313B"/>
    <w:rsid w:val="003C50BF"/>
    <w:rsid w:val="0040667F"/>
    <w:rsid w:val="00422054"/>
    <w:rsid w:val="00424950"/>
    <w:rsid w:val="00427217"/>
    <w:rsid w:val="00434914"/>
    <w:rsid w:val="00442E89"/>
    <w:rsid w:val="00466DD9"/>
    <w:rsid w:val="004837F8"/>
    <w:rsid w:val="0049370E"/>
    <w:rsid w:val="004F167B"/>
    <w:rsid w:val="005072B6"/>
    <w:rsid w:val="00592139"/>
    <w:rsid w:val="00593A8E"/>
    <w:rsid w:val="005C7A4B"/>
    <w:rsid w:val="0063639E"/>
    <w:rsid w:val="0064593A"/>
    <w:rsid w:val="006B2E21"/>
    <w:rsid w:val="007433A9"/>
    <w:rsid w:val="00743512"/>
    <w:rsid w:val="00752EF6"/>
    <w:rsid w:val="00782594"/>
    <w:rsid w:val="007B7FE9"/>
    <w:rsid w:val="007D43B6"/>
    <w:rsid w:val="0080205F"/>
    <w:rsid w:val="00840C7E"/>
    <w:rsid w:val="00857D66"/>
    <w:rsid w:val="008C2519"/>
    <w:rsid w:val="008C28E7"/>
    <w:rsid w:val="008E6C06"/>
    <w:rsid w:val="008F10FB"/>
    <w:rsid w:val="00936BB7"/>
    <w:rsid w:val="00945017"/>
    <w:rsid w:val="0095719C"/>
    <w:rsid w:val="00972954"/>
    <w:rsid w:val="00996C28"/>
    <w:rsid w:val="00AB6FE1"/>
    <w:rsid w:val="00AF0AE6"/>
    <w:rsid w:val="00B21BE5"/>
    <w:rsid w:val="00B22473"/>
    <w:rsid w:val="00B548B1"/>
    <w:rsid w:val="00BE6E6F"/>
    <w:rsid w:val="00C0161D"/>
    <w:rsid w:val="00C374AC"/>
    <w:rsid w:val="00C532BD"/>
    <w:rsid w:val="00D0257E"/>
    <w:rsid w:val="00DB3175"/>
    <w:rsid w:val="00DC340B"/>
    <w:rsid w:val="00DE2271"/>
    <w:rsid w:val="00DF221F"/>
    <w:rsid w:val="00E02D47"/>
    <w:rsid w:val="00E550F8"/>
    <w:rsid w:val="00E632C8"/>
    <w:rsid w:val="00E717EE"/>
    <w:rsid w:val="00EA06A4"/>
    <w:rsid w:val="00EC0ACB"/>
    <w:rsid w:val="00EC17B0"/>
    <w:rsid w:val="00F95237"/>
    <w:rsid w:val="00FB50BC"/>
    <w:rsid w:val="00FC22CD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854BB"/>
  <w15:chartTrackingRefBased/>
  <w15:docId w15:val="{1FB4F78A-2792-490B-9D8F-03EC2B4A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22"/>
    <w:pPr>
      <w:keepNext/>
      <w:keepLines/>
      <w:spacing w:before="240" w:after="0"/>
      <w:outlineLvl w:val="0"/>
    </w:pPr>
    <w:rPr>
      <w:rFonts w:ascii="Georgia" w:eastAsiaTheme="majorEastAsia" w:hAnsi="Georgia" w:cstheme="majorBidi"/>
      <w:color w:val="2E74B5" w:themeColor="accent5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9E7"/>
    <w:pPr>
      <w:keepNext/>
      <w:keepLines/>
      <w:pBdr>
        <w:bottom w:val="single" w:sz="4" w:space="1" w:color="D9D9D9" w:themeColor="background1" w:themeShade="D9"/>
      </w:pBdr>
      <w:spacing w:before="80" w:after="120"/>
      <w:outlineLvl w:val="1"/>
    </w:pPr>
    <w:rPr>
      <w:rFonts w:ascii="Georgia" w:eastAsiaTheme="majorEastAsia" w:hAnsi="Georgia" w:cstheme="majorBidi"/>
      <w:color w:val="2E74B5" w:themeColor="accent5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122"/>
    <w:pPr>
      <w:spacing w:after="0" w:line="240" w:lineRule="auto"/>
      <w:contextualSpacing/>
    </w:pPr>
    <w:rPr>
      <w:rFonts w:ascii="Georgia" w:eastAsiaTheme="majorEastAsia" w:hAnsi="Georgia" w:cstheme="majorBidi"/>
      <w:color w:val="2E74B5" w:themeColor="accent5" w:themeShade="BF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22"/>
    <w:rPr>
      <w:rFonts w:ascii="Georgia" w:eastAsiaTheme="majorEastAsia" w:hAnsi="Georgia" w:cstheme="majorBidi"/>
      <w:color w:val="2E74B5" w:themeColor="accent5" w:themeShade="BF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09E7"/>
    <w:rPr>
      <w:rFonts w:ascii="Georgia" w:eastAsiaTheme="majorEastAsia" w:hAnsi="Georgia" w:cstheme="majorBidi"/>
      <w:color w:val="2E74B5" w:themeColor="accent5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5072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122"/>
    <w:rPr>
      <w:rFonts w:ascii="Georgia" w:eastAsiaTheme="majorEastAsia" w:hAnsi="Georgia" w:cstheme="majorBidi"/>
      <w:color w:val="2E74B5" w:themeColor="accent5" w:themeShade="BF"/>
      <w:sz w:val="48"/>
      <w:szCs w:val="32"/>
    </w:rPr>
  </w:style>
  <w:style w:type="table" w:styleId="TableGrid">
    <w:name w:val="Table Grid"/>
    <w:basedOn w:val="TableNormal"/>
    <w:uiPriority w:val="39"/>
    <w:rsid w:val="0063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C8"/>
  </w:style>
  <w:style w:type="paragraph" w:styleId="Footer">
    <w:name w:val="footer"/>
    <w:basedOn w:val="Normal"/>
    <w:link w:val="FooterChar"/>
    <w:uiPriority w:val="99"/>
    <w:unhideWhenUsed/>
    <w:rsid w:val="00E63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6961</TotalTime>
  <Pages>3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McGlynn</dc:creator>
  <cp:keywords/>
  <dc:description/>
  <cp:lastModifiedBy>Michael McGlynn</cp:lastModifiedBy>
  <cp:revision>45</cp:revision>
  <cp:lastPrinted>2020-11-18T00:38:00Z</cp:lastPrinted>
  <dcterms:created xsi:type="dcterms:W3CDTF">2020-11-05T11:44:00Z</dcterms:created>
  <dcterms:modified xsi:type="dcterms:W3CDTF">2023-06-11T13:06:00Z</dcterms:modified>
</cp:coreProperties>
</file>